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59" w:after="0" w:line="240" w:lineRule="auto"/>
        <w:ind w:left="2986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32"/>
          <w:szCs w:val="32"/>
          <w:spacing w:val="-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rtual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Lecture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Notes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19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Merge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sort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efficient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algorith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understand.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eIM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readings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several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plete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grasp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sort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ethod.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down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pat,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asset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library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sorting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algorith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39" w:lineRule="auto"/>
        <w:ind w:left="120" w:right="11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Merge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sort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works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divide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conquer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ethodology.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work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entire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array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once,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sort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divides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array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half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close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half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array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ents).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proce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eated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half.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those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halve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98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division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each,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sorted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just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After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halves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merged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back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together.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ocess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involves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allest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front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array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addi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array.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process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repeated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until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aller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arrays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empty.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way,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large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array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two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arrays,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order.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ntil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sort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halves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inally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erged</w:t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together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whole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array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again.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30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works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process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mbines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fact,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sort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algorithm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discussed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sorts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items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process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selecting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allest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rges.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sort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descending,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change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process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sele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gest.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218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66.070pt;margin-top:41.513126pt;width:479.86pt;height:164.5pt;mso-position-horizontal-relative:page;mso-position-vertical-relative:paragraph;z-index:-194" coordorigin="1321,830" coordsize="9597,3290">
            <v:group style="position:absolute;left:1327;top:836;width:9586;height:2" coordorigin="1327,836" coordsize="9586,2">
              <v:shape style="position:absolute;left:1327;top:836;width:9586;height:2" coordorigin="1327,836" coordsize="9586,0" path="m1327,836l10913,836e" filled="f" stroked="t" strokeweight=".580pt" strokecolor="#000000">
                <v:path arrowok="t"/>
              </v:shape>
            </v:group>
            <v:group style="position:absolute;left:1332;top:841;width:2;height:3274" coordorigin="1332,841" coordsize="2,3274">
              <v:shape style="position:absolute;left:1332;top:841;width:2;height:3274" coordorigin="1332,841" coordsize="0,3274" path="m1332,841l1332,4114e" filled="f" stroked="t" strokeweight=".580pt" strokecolor="#000000">
                <v:path arrowok="t"/>
              </v:shape>
            </v:group>
            <v:group style="position:absolute;left:1327;top:4110;width:9586;height:2" coordorigin="1327,4110" coordsize="9586,2">
              <v:shape style="position:absolute;left:1327;top:4110;width:9586;height:2" coordorigin="1327,4110" coordsize="9586,0" path="m1327,4110l10913,4110e" filled="f" stroked="t" strokeweight=".580pt" strokecolor="#000000">
                <v:path arrowok="t"/>
              </v:shape>
            </v:group>
            <v:group style="position:absolute;left:10908;top:841;width:2;height:3274" coordorigin="10908,841" coordsize="2,3274">
              <v:shape style="position:absolute;left:10908;top:841;width:2;height:3274" coordorigin="10908,841" coordsize="0,3274" path="m10908,841l10908,4114e" filled="f" stroked="t" strokeweight=".580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First,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look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process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integers.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always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easiest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begin.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First,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look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sort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general:</w:t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08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public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static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void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mergeSort(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int[]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a,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int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low,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int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high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63" w:lineRule="exact"/>
        <w:ind w:left="408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{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9" w:after="0" w:line="240" w:lineRule="auto"/>
        <w:ind w:left="696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if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(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low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==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high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71" w:lineRule="exact"/>
        <w:ind w:left="984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return;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696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int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mid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=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(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low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+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high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/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2;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696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mergeSort(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a,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low,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mid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);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63" w:lineRule="exact"/>
        <w:ind w:left="696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mergeSort(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a,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mid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+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1,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high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);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36" w:after="0" w:line="240" w:lineRule="auto"/>
        <w:ind w:left="696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merge(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a,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low,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mid,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high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);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63" w:lineRule="exact"/>
        <w:ind w:left="408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}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9" w:after="0" w:line="239" w:lineRule="auto"/>
        <w:ind w:left="120" w:right="163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works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recursive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calls.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merge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sort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ethod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called,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checks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igh.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qual,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e-ele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array,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return.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equal,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therefore,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deter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point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array.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Since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array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ula</w:t>
      </w:r>
    </w:p>
    <w:p>
      <w:pPr>
        <w:spacing w:before="0" w:after="0" w:line="240" w:lineRule="auto"/>
        <w:ind w:left="120" w:right="52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shown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ethod.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integer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sion,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give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integer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atter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even.</w:t>
      </w:r>
    </w:p>
    <w:p>
      <w:pPr>
        <w:jc w:val="left"/>
        <w:spacing w:after="0"/>
        <w:sectPr>
          <w:type w:val="continuous"/>
          <w:pgSz w:w="12240" w:h="15840"/>
          <w:pgMar w:top="1380" w:bottom="280" w:left="1320" w:right="1340"/>
        </w:sectPr>
      </w:pPr>
      <w:rPr/>
    </w:p>
    <w:p>
      <w:pPr>
        <w:spacing w:before="76" w:after="0" w:line="240" w:lineRule="auto"/>
        <w:ind w:left="120" w:right="4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recursively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ethod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array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values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first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half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array,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again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second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alf.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After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rsive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calls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end,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erge,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sort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array.</w:t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66.070pt;margin-top:27.713123pt;width:479.86pt;height:572.26pt;mso-position-horizontal-relative:page;mso-position-vertical-relative:paragraph;z-index:-193" coordorigin="1321,554" coordsize="9597,11445">
            <v:group style="position:absolute;left:1327;top:560;width:9586;height:2" coordorigin="1327,560" coordsize="9586,2">
              <v:shape style="position:absolute;left:1327;top:560;width:9586;height:2" coordorigin="1327,560" coordsize="9586,0" path="m1327,560l10913,560e" filled="f" stroked="t" strokeweight=".580pt" strokecolor="#000000">
                <v:path arrowok="t"/>
              </v:shape>
            </v:group>
            <v:group style="position:absolute;left:1332;top:565;width:2;height:11429" coordorigin="1332,565" coordsize="2,11429">
              <v:shape style="position:absolute;left:1332;top:565;width:2;height:11429" coordorigin="1332,565" coordsize="0,11429" path="m1332,565l1332,11994e" filled="f" stroked="t" strokeweight=".580pt" strokecolor="#000000">
                <v:path arrowok="t"/>
              </v:shape>
            </v:group>
            <v:group style="position:absolute;left:1327;top:11989;width:9586;height:2" coordorigin="1327,11989" coordsize="9586,2">
              <v:shape style="position:absolute;left:1327;top:11989;width:9586;height:2" coordorigin="1327,11989" coordsize="9586,0" path="m1327,11989l10913,11989e" filled="f" stroked="t" strokeweight=".580pt" strokecolor="#000000">
                <v:path arrowok="t"/>
              </v:shape>
            </v:group>
            <v:group style="position:absolute;left:10908;top:565;width:2;height:11429" coordorigin="10908,565" coordsize="2,11429">
              <v:shape style="position:absolute;left:10908;top:565;width:2;height:11429" coordorigin="10908,565" coordsize="0,11429" path="m10908,565l10908,11994e" filled="f" stroked="t" strokeweight=".580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Crucial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functioning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ethod.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is:</w:t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20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public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static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void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merge(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int[]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a,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int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low,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int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mid,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int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high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63" w:lineRule="exact"/>
        <w:ind w:left="120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{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7" w:after="0" w:line="240" w:lineRule="auto"/>
        <w:ind w:left="408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int[]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temp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=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new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int[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high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-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low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+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1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];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08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int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i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=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low,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j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=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mid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+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1,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=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0;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408" w:right="4156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//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put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elements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(sorted)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into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temp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while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(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i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&lt;=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mid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||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j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&lt;=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high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71" w:lineRule="exact"/>
        <w:ind w:left="408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{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696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if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(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i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mid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696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//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we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have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processed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everything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in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the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range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low-mid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71" w:lineRule="exact"/>
        <w:ind w:left="696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//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so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now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we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finish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what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is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left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in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range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mid-high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auto"/>
        <w:ind w:left="696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//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by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manipulating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j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63" w:lineRule="exact"/>
        <w:ind w:left="696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{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7" w:after="0" w:line="240" w:lineRule="auto"/>
        <w:ind w:left="984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temp[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]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=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a[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j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];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984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j++;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63" w:lineRule="exact"/>
        <w:ind w:left="696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}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9" w:after="0" w:line="240" w:lineRule="auto"/>
        <w:ind w:left="696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else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if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(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j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high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71" w:lineRule="exact"/>
        <w:ind w:left="696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//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we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have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processed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everything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in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the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range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mid-high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auto"/>
        <w:ind w:left="696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//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so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now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we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finish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what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is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left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in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range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low-mid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71" w:lineRule="exact"/>
        <w:ind w:left="696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//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by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manipulating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i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63" w:lineRule="exact"/>
        <w:ind w:left="696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{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9" w:after="0" w:line="240" w:lineRule="auto"/>
        <w:ind w:left="984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temp[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]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=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a[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i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];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71" w:lineRule="exact"/>
        <w:ind w:left="984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i++;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63" w:lineRule="exact"/>
        <w:ind w:left="696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}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7" w:after="0" w:line="240" w:lineRule="auto"/>
        <w:ind w:left="696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else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if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(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a[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i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]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&lt;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a[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j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]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840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//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both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sections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have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values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so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we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compare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and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see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if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71" w:lineRule="exact"/>
        <w:ind w:left="840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//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smallest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is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in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i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position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–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if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so,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pull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from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there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63" w:lineRule="exact"/>
        <w:ind w:left="696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{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9" w:after="0" w:line="240" w:lineRule="auto"/>
        <w:ind w:left="984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temp[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]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=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a[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i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];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71" w:lineRule="exact"/>
        <w:ind w:left="984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i++;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63" w:lineRule="exact"/>
        <w:ind w:left="696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}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7" w:after="0" w:line="240" w:lineRule="auto"/>
        <w:ind w:left="696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else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840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//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smallest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is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in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j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position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–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pull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from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there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63" w:lineRule="exact"/>
        <w:ind w:left="696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{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9" w:after="0" w:line="240" w:lineRule="auto"/>
        <w:ind w:left="984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temp[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]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=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a[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j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];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71" w:lineRule="exact"/>
        <w:ind w:left="984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j++;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63" w:lineRule="exact"/>
        <w:ind w:left="696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}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9" w:after="0" w:line="240" w:lineRule="auto"/>
        <w:ind w:left="696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n++;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63" w:lineRule="exact"/>
        <w:ind w:left="408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}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9" w:after="0" w:line="240" w:lineRule="auto"/>
        <w:ind w:left="408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//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put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elements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back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into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a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in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a[low]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to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a[high]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71" w:lineRule="exact"/>
        <w:ind w:left="408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for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(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int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k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=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low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k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&lt;=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high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k++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jc w:val="left"/>
        <w:spacing w:after="0"/>
        <w:sectPr>
          <w:pgSz w:w="12240" w:h="15840"/>
          <w:pgMar w:top="1360" w:bottom="280" w:left="1320" w:right="1400"/>
        </w:sectPr>
      </w:pPr>
      <w:rPr/>
    </w:p>
    <w:p>
      <w:pPr>
        <w:spacing w:before="69" w:after="0" w:line="240" w:lineRule="auto"/>
        <w:ind w:left="676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a[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k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]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=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temp[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k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-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low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];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63" w:lineRule="exact"/>
        <w:ind w:left="100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}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00" w:right="157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66.070pt;margin-top:-53.996788pt;width:479.86pt;height:42.1pt;mso-position-horizontal-relative:page;mso-position-vertical-relative:paragraph;z-index:-192" coordorigin="1321,-1080" coordsize="9597,842">
            <v:group style="position:absolute;left:1327;top:-1074;width:9586;height:2" coordorigin="1327,-1074" coordsize="9586,2">
              <v:shape style="position:absolute;left:1327;top:-1074;width:9586;height:2" coordorigin="1327,-1074" coordsize="9586,0" path="m1327,-1074l10913,-1074e" filled="f" stroked="t" strokeweight=".580pt" strokecolor="#000000">
                <v:path arrowok="t"/>
              </v:shape>
            </v:group>
            <v:group style="position:absolute;left:1332;top:-1069;width:2;height:826" coordorigin="1332,-1069" coordsize="2,826">
              <v:shape style="position:absolute;left:1332;top:-1069;width:2;height:826" coordorigin="1332,-1069" coordsize="0,826" path="m1332,-1069l1332,-244e" filled="f" stroked="t" strokeweight=".580pt" strokecolor="#000000">
                <v:path arrowok="t"/>
              </v:shape>
            </v:group>
            <v:group style="position:absolute;left:1327;top:-249;width:9586;height:2" coordorigin="1327,-249" coordsize="9586,2">
              <v:shape style="position:absolute;left:1327;top:-249;width:9586;height:2" coordorigin="1327,-249" coordsize="9586,0" path="m1327,-249l10913,-249e" filled="f" stroked="t" strokeweight=".580pt" strokecolor="#000000">
                <v:path arrowok="t"/>
              </v:shape>
            </v:group>
            <v:group style="position:absolute;left:10908;top:-1069;width:2;height:826" coordorigin="10908,-1069" coordsize="2,826">
              <v:shape style="position:absolute;left:10908;top:-1069;width:2;height:826" coordorigin="10908,-1069" coordsize="0,826" path="m10908,-1069l10908,-244e" filled="f" stroked="t" strokeweight=".580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first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create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array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copy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elements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sort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process.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erged,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will</w:t>
      </w:r>
    </w:p>
    <w:p>
      <w:pPr>
        <w:spacing w:before="0" w:after="0" w:line="240" w:lineRule="auto"/>
        <w:ind w:left="100" w:right="53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back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array,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belong;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indicated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high.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Read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algorithm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understand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happening.</w:t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39" w:lineRule="auto"/>
        <w:ind w:left="100" w:right="244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66.070pt;margin-top:57.199608pt;width:479.86pt;height:463.54pt;mso-position-horizontal-relative:page;mso-position-vertical-relative:paragraph;z-index:-191" coordorigin="1321,1144" coordsize="9597,9271">
            <v:group style="position:absolute;left:1327;top:1150;width:9586;height:2" coordorigin="1327,1150" coordsize="9586,2">
              <v:shape style="position:absolute;left:1327;top:1150;width:9586;height:2" coordorigin="1327,1150" coordsize="9586,0" path="m1327,1150l10913,1150e" filled="f" stroked="t" strokeweight=".580pt" strokecolor="#000000">
                <v:path arrowok="t"/>
              </v:shape>
            </v:group>
            <v:group style="position:absolute;left:1332;top:1155;width:2;height:9254" coordorigin="1332,1155" coordsize="2,9254">
              <v:shape style="position:absolute;left:1332;top:1155;width:2;height:9254" coordorigin="1332,1155" coordsize="0,9254" path="m1332,1155l1332,10409e" filled="f" stroked="t" strokeweight=".580pt" strokecolor="#000000">
                <v:path arrowok="t"/>
              </v:shape>
            </v:group>
            <v:group style="position:absolute;left:1327;top:10404;width:9586;height:2" coordorigin="1327,10404" coordsize="9586,2">
              <v:shape style="position:absolute;left:1327;top:10404;width:9586;height:2" coordorigin="1327,10404" coordsize="9586,0" path="m1327,10404l10913,10404e" filled="f" stroked="t" strokeweight=".580pt" strokecolor="#000000">
                <v:path arrowok="t"/>
              </v:shape>
            </v:group>
            <v:group style="position:absolute;left:10908;top:1155;width:2;height:9254" coordorigin="10908,1155" coordsize="2,9254">
              <v:shape style="position:absolute;left:10908;top:1155;width:2;height:9254" coordorigin="10908,1155" coordsize="0,9254" path="m10908,1155l10908,10409e" filled="f" stroked="t" strokeweight=".580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apply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houses,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just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modify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ethods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HouseListing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array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getCost()</w:t>
      </w:r>
      <w:r>
        <w:rPr>
          <w:rFonts w:ascii="Courier New" w:hAnsi="Courier New" w:cs="Courier New" w:eastAsia="Courier New"/>
          <w:sz w:val="24"/>
          <w:szCs w:val="24"/>
          <w:spacing w:val="-8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ethod.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interesting,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change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esult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orting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descending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order,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rather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usual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ascending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order.</w:t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53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public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static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void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mergeSort(HouseListing[]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a,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int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low,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63" w:lineRule="exact"/>
        <w:ind w:right="350"/>
        <w:jc w:val="righ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int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high)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7" w:after="0" w:line="240" w:lineRule="auto"/>
        <w:ind w:left="676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{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25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if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(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low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==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high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71" w:lineRule="exact"/>
        <w:ind w:left="1828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return;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5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int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mid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=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(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low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+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high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/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2;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5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mergeSort(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a,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low,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mid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);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71" w:lineRule="exact"/>
        <w:ind w:left="125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mergeSort(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a,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mid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+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1,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high);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5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merge(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a,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low,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mid,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high);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63" w:lineRule="exact"/>
        <w:ind w:left="676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}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7" w:after="0" w:line="240" w:lineRule="auto"/>
        <w:ind w:left="4419" w:right="1317" w:firstLine="-3743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public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static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void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merge(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HouseListing[]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a,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int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low,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int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mid,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int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high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676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{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71" w:lineRule="exact"/>
        <w:ind w:left="125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HouseListing[]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temp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=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auto"/>
        <w:ind w:left="2836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new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HouseListing[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high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-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low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+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1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];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5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int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i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=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low,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j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=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mid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+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1,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=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0;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5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while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(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i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&lt;=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mid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||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j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&lt;=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high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63" w:lineRule="exact"/>
        <w:ind w:left="125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{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9" w:after="0" w:line="240" w:lineRule="auto"/>
        <w:ind w:left="1828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if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(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i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mid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63" w:lineRule="exact"/>
        <w:ind w:left="1828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{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7" w:after="0" w:line="240" w:lineRule="auto"/>
        <w:ind w:left="2404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temp[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]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=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a[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j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];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2404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j++;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63" w:lineRule="exact"/>
        <w:ind w:left="1828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}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9" w:after="0" w:line="240" w:lineRule="auto"/>
        <w:ind w:left="1828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else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if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(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j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high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63" w:lineRule="exact"/>
        <w:ind w:left="1828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{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9" w:after="0" w:line="240" w:lineRule="auto"/>
        <w:ind w:left="2404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temp[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]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=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a[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i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];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2404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i++;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63" w:lineRule="exact"/>
        <w:ind w:left="1828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}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9" w:after="0" w:line="240" w:lineRule="auto"/>
        <w:ind w:left="1828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else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if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(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a[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i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].getCost()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a[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j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].getCost()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Sz w:w="12240" w:h="15840"/>
          <w:pgMar w:top="1380" w:bottom="280" w:left="1340" w:right="1360"/>
        </w:sectPr>
      </w:pPr>
      <w:rPr/>
    </w:p>
    <w:p>
      <w:pPr>
        <w:spacing w:before="69" w:after="0" w:line="240" w:lineRule="auto"/>
        <w:ind w:left="1828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/>
        <w:pict>
          <v:group style="position:absolute;margin-left:66.070pt;margin-top:71.949997pt;width:479.86pt;height:246.04pt;mso-position-horizontal-relative:page;mso-position-vertical-relative:page;z-index:-190" coordorigin="1321,1439" coordsize="9597,4921">
            <v:group style="position:absolute;left:1327;top:1445;width:9586;height:2" coordorigin="1327,1445" coordsize="9586,2">
              <v:shape style="position:absolute;left:1327;top:1445;width:9586;height:2" coordorigin="1327,1445" coordsize="9586,0" path="m1327,1445l10913,1445e" filled="f" stroked="t" strokeweight=".580pt" strokecolor="#000000">
                <v:path arrowok="t"/>
              </v:shape>
            </v:group>
            <v:group style="position:absolute;left:1332;top:1450;width:2;height:4904" coordorigin="1332,1450" coordsize="2,4904">
              <v:shape style="position:absolute;left:1332;top:1450;width:2;height:4904" coordorigin="1332,1450" coordsize="0,4904" path="m1332,1450l1332,6354e" filled="f" stroked="t" strokeweight=".580pt" strokecolor="#000000">
                <v:path arrowok="t"/>
              </v:shape>
            </v:group>
            <v:group style="position:absolute;left:1327;top:6349;width:9586;height:2" coordorigin="1327,6349" coordsize="9586,2">
              <v:shape style="position:absolute;left:1327;top:6349;width:9586;height:2" coordorigin="1327,6349" coordsize="9586,0" path="m1327,6349l10913,6349e" filled="f" stroked="t" strokeweight=".580pt" strokecolor="#000000">
                <v:path arrowok="t"/>
              </v:shape>
            </v:group>
            <v:group style="position:absolute;left:10908;top:1450;width:2;height:4904" coordorigin="10908,1450" coordsize="2,4904">
              <v:shape style="position:absolute;left:10908;top:1450;width:2;height:4904" coordorigin="10908,1450" coordsize="0,4904" path="m10908,1450l10908,6354e" filled="f" stroked="t" strokeweight=".580pt" strokecolor="#000000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//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&gt;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is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used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so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that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it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sorts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descending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828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//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use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&lt;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if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want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to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sort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ascending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63" w:lineRule="exact"/>
        <w:ind w:left="1828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{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9" w:after="0" w:line="240" w:lineRule="auto"/>
        <w:ind w:left="2404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temp[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]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=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a[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i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];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2404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i++;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63" w:lineRule="exact"/>
        <w:ind w:left="1828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}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9" w:after="0" w:line="240" w:lineRule="auto"/>
        <w:ind w:left="1828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else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63" w:lineRule="exact"/>
        <w:ind w:left="1828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{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9" w:after="0" w:line="240" w:lineRule="auto"/>
        <w:ind w:left="2404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temp[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n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]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=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a[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j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];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71" w:lineRule="exact"/>
        <w:ind w:left="2404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2"/>
        </w:rPr>
        <w:t>j++;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0" w:after="0" w:line="263" w:lineRule="exact"/>
        <w:ind w:left="1828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}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9" w:after="0" w:line="240" w:lineRule="auto"/>
        <w:ind w:left="1828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n++;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63" w:lineRule="exact"/>
        <w:ind w:left="125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}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36" w:after="0" w:line="240" w:lineRule="auto"/>
        <w:ind w:left="1252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for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(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int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k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=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low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k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&lt;=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high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k++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)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828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a[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k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]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=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temp[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k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-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low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</w:rPr>
        <w:t>];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63" w:lineRule="exact"/>
        <w:ind w:left="676" w:right="-20"/>
        <w:jc w:val="left"/>
        <w:rPr>
          <w:rFonts w:ascii="Courier New" w:hAnsi="Courier New" w:cs="Courier New" w:eastAsia="Courier New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}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//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end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of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b/>
          <w:bCs/>
          <w:position w:val="1"/>
        </w:rPr>
        <w:t>merge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0"/>
        </w:rPr>
      </w:r>
    </w:p>
    <w:p>
      <w:pPr>
        <w:spacing w:before="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9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works.</w:t>
      </w:r>
    </w:p>
    <w:p>
      <w:pPr>
        <w:spacing w:before="1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4" w:lineRule="exact"/>
        <w:ind w:left="820" w:right="577" w:firstLine="-360"/>
        <w:jc w:val="left"/>
        <w:tabs>
          <w:tab w:pos="8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Download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</w:r>
      <w:hyperlink r:id="rId5"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0"/>
            <w:w w:val="100"/>
            <w:u w:val="single" w:color="0000FF"/>
          </w:rPr>
          <w:t>TestListing5.java</w:t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0"/>
            <w:w w:val="100"/>
          </w:rPr>
          <w:t> </w:t>
        </w:r>
      </w:hyperlink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file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your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unit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7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demo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progra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directory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open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it.</w:t>
      </w:r>
    </w:p>
    <w:p>
      <w:pPr>
        <w:spacing w:before="15" w:after="0" w:line="240" w:lineRule="auto"/>
        <w:ind w:left="460" w:right="-20"/>
        <w:jc w:val="left"/>
        <w:tabs>
          <w:tab w:pos="8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ake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understand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before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continue.</w:t>
      </w:r>
    </w:p>
    <w:sectPr>
      <w:pgSz w:w="12240" w:h="15840"/>
      <w:pgMar w:top="138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connexus.com/extra/ThirdPartyProviders/FLVS/2394_2395_AP_CompSci_v9_CA/module17/javamod17/TestListing5.txt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pyamin</dc:creator>
  <dc:title>Microsoft Word - 17.04_Virtual_Lecture_Notes.rtf</dc:title>
  <dcterms:created xsi:type="dcterms:W3CDTF">2012-03-30T11:45:14Z</dcterms:created>
  <dcterms:modified xsi:type="dcterms:W3CDTF">2012-03-30T11:45:14Z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2008-01-03T00:00:00Z</vt:filetime>
  </property>
  <property fmtid="{D5CDD505-2E9C-101B-9397-08002B2CF9AE}" pid="3" name="LastSaved">
    <vt:filetime>2012-03-30T00:00:00Z</vt:filetime>
  </property>
</Properties>
</file>
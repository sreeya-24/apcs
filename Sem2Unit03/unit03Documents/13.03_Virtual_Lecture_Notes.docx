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9" w:after="0" w:line="240" w:lineRule="auto"/>
        <w:ind w:left="290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rtual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Lecture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Notes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5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41.513241pt;width:451.96pt;height:116.2pt;mso-position-horizontal-relative:page;mso-position-vertical-relative:paragraph;z-index:-81" coordorigin="1321,830" coordsize="9039,2324">
            <v:group style="position:absolute;left:1327;top:836;width:9028;height:2" coordorigin="1327,836" coordsize="9028,2">
              <v:shape style="position:absolute;left:1327;top:836;width:9028;height:2" coordorigin="1327,836" coordsize="9028,0" path="m1327,836l10355,836e" filled="f" stroked="t" strokeweight=".580pt" strokecolor="#000000">
                <v:path arrowok="t"/>
              </v:shape>
            </v:group>
            <v:group style="position:absolute;left:1332;top:841;width:2;height:2308" coordorigin="1332,841" coordsize="2,2308">
              <v:shape style="position:absolute;left:1332;top:841;width:2;height:2308" coordorigin="1332,841" coordsize="0,2308" path="m1332,841l1332,3148e" filled="f" stroked="t" strokeweight=".580pt" strokecolor="#000000">
                <v:path arrowok="t"/>
              </v:shape>
            </v:group>
            <v:group style="position:absolute;left:1327;top:3144;width:9028;height:2" coordorigin="1327,3144" coordsize="9028,2">
              <v:shape style="position:absolute;left:1327;top:3144;width:9028;height:2" coordorigin="1327,3144" coordsize="9028,0" path="m1327,3144l10355,3144e" filled="f" stroked="t" strokeweight=".580pt" strokecolor="#000000">
                <v:path arrowok="t"/>
              </v:shape>
            </v:group>
            <v:group style="position:absolute;left:10350;top:841;width:2;height:2308" coordorigin="10350,841" coordsize="2,2308">
              <v:shape style="position:absolute;left:10350;top:841;width:2;height:2308" coordorigin="10350,841" coordsize="0,2308" path="m10350,841l10350,3148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orphic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rectangle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public</w:t>
      </w:r>
      <w:r>
        <w:rPr>
          <w:rFonts w:ascii="Courier New" w:hAnsi="Courier New" w:cs="Courier New" w:eastAsia="Courier New"/>
          <w:sz w:val="22"/>
          <w:szCs w:val="22"/>
          <w:spacing w:val="-8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void</w:t>
      </w:r>
      <w:r>
        <w:rPr>
          <w:rFonts w:ascii="Courier New" w:hAnsi="Courier New" w:cs="Courier New" w:eastAsia="Courier New"/>
          <w:sz w:val="22"/>
          <w:szCs w:val="22"/>
          <w:spacing w:val="-5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polyMorph(Rectangle</w:t>
      </w:r>
      <w:r>
        <w:rPr>
          <w:rFonts w:ascii="Courier New" w:hAnsi="Courier New" w:cs="Courier New" w:eastAsia="Courier New"/>
          <w:sz w:val="22"/>
          <w:szCs w:val="22"/>
          <w:spacing w:val="-25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r)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</w:r>
    </w:p>
    <w:p>
      <w:pPr>
        <w:spacing w:before="0" w:after="0" w:line="241" w:lineRule="exact"/>
        <w:ind w:left="120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239" w:lineRule="auto"/>
        <w:ind w:left="648" w:right="956"/>
        <w:jc w:val="left"/>
        <w:tabs>
          <w:tab w:pos="5260" w:val="left"/>
        </w:tabs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System.out.println("For</w:t>
      </w:r>
      <w:r>
        <w:rPr>
          <w:rFonts w:ascii="Courier New" w:hAnsi="Courier New" w:cs="Courier New" w:eastAsia="Courier New"/>
          <w:sz w:val="22"/>
          <w:szCs w:val="22"/>
          <w:spacing w:val="-3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"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r.getClass().getName()</w:t>
      </w:r>
      <w:r>
        <w:rPr>
          <w:rFonts w:ascii="Courier New" w:hAnsi="Courier New" w:cs="Courier New" w:eastAsia="Courier New"/>
          <w:sz w:val="22"/>
          <w:szCs w:val="22"/>
          <w:spacing w:val="-29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"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: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");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System.out.println("The</w:t>
      </w:r>
      <w:r>
        <w:rPr>
          <w:rFonts w:ascii="Courier New" w:hAnsi="Courier New" w:cs="Courier New" w:eastAsia="Courier New"/>
          <w:sz w:val="22"/>
          <w:szCs w:val="22"/>
          <w:spacing w:val="-3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length</w:t>
      </w:r>
      <w:r>
        <w:rPr>
          <w:rFonts w:ascii="Courier New" w:hAnsi="Courier New" w:cs="Courier New" w:eastAsia="Courier New"/>
          <w:sz w:val="22"/>
          <w:szCs w:val="22"/>
          <w:spacing w:val="-8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is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ab/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"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r.getLength()</w:t>
      </w:r>
      <w:r>
        <w:rPr>
          <w:rFonts w:ascii="Courier New" w:hAnsi="Courier New" w:cs="Courier New" w:eastAsia="Courier New"/>
          <w:sz w:val="22"/>
          <w:szCs w:val="22"/>
          <w:spacing w:val="-17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);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System.out.println("The</w:t>
      </w:r>
      <w:r>
        <w:rPr>
          <w:rFonts w:ascii="Courier New" w:hAnsi="Courier New" w:cs="Courier New" w:eastAsia="Courier New"/>
          <w:sz w:val="22"/>
          <w:szCs w:val="22"/>
          <w:spacing w:val="-3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width</w:t>
      </w:r>
      <w:r>
        <w:rPr>
          <w:rFonts w:ascii="Courier New" w:hAnsi="Courier New" w:cs="Courier New" w:eastAsia="Courier New"/>
          <w:sz w:val="22"/>
          <w:szCs w:val="22"/>
          <w:spacing w:val="-7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is</w:t>
      </w:r>
      <w:r>
        <w:rPr>
          <w:rFonts w:ascii="Courier New" w:hAnsi="Courier New" w:cs="Courier New" w:eastAsia="Courier New"/>
          <w:sz w:val="22"/>
          <w:szCs w:val="22"/>
          <w:spacing w:val="-3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"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r.getWidth());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</w:r>
    </w:p>
    <w:p>
      <w:pPr>
        <w:spacing w:before="0" w:after="0" w:line="241" w:lineRule="exact"/>
        <w:ind w:left="120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20" w:right="15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involved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Rectangle,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polyMorph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ectangle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getClass()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getName()</w:t>
      </w:r>
      <w:r>
        <w:rPr>
          <w:rFonts w:ascii="Courier New" w:hAnsi="Courier New" w:cs="Courier New" w:eastAsia="Courier New"/>
          <w:sz w:val="24"/>
          <w:szCs w:val="24"/>
          <w:spacing w:val="-8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inherited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superclass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every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Java!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r.getClass()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</w:p>
    <w:p>
      <w:pPr>
        <w:spacing w:before="1" w:after="0" w:line="238" w:lineRule="auto"/>
        <w:ind w:left="120" w:right="10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r.getClass().getName()</w:t>
      </w:r>
      <w:r>
        <w:rPr>
          <w:rFonts w:ascii="Courier New" w:hAnsi="Courier New" w:cs="Courier New" w:eastAsia="Courier New"/>
          <w:sz w:val="24"/>
          <w:szCs w:val="24"/>
          <w:spacing w:val="-8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verify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orphism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place.</w:t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</w:r>
      <w:hyperlink r:id="rId7"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Rectangle.java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Lessons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it.</w:t>
      </w:r>
    </w:p>
    <w:p>
      <w:pPr>
        <w:spacing w:before="17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</w:r>
      <w:hyperlink r:id="rId8"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Box.java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it.</w:t>
      </w:r>
    </w:p>
    <w:p>
      <w:pPr>
        <w:spacing w:before="17" w:after="0" w:line="480" w:lineRule="auto"/>
        <w:ind w:left="120" w:right="2026" w:firstLine="36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hyperlink r:id="rId9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FF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est2.java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2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it.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running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test2.ja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be:</w:t>
      </w:r>
    </w:p>
    <w:p>
      <w:pPr>
        <w:spacing w:before="1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42.580132pt;height:165.7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tells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</w:p>
    <w:p>
      <w:pPr>
        <w:spacing w:before="4" w:after="0" w:line="238" w:lineRule="auto"/>
        <w:ind w:left="120" w:right="7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reference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getHeight()</w:t>
      </w:r>
      <w:r>
        <w:rPr>
          <w:rFonts w:ascii="Courier New" w:hAnsi="Courier New" w:cs="Courier New" w:eastAsia="Courier New"/>
          <w:sz w:val="24"/>
          <w:szCs w:val="24"/>
          <w:spacing w:val="-8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polymorph()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Rectangle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class.</w:t>
      </w:r>
    </w:p>
    <w:p>
      <w:pPr>
        <w:jc w:val="left"/>
        <w:spacing w:after="0"/>
        <w:sectPr>
          <w:type w:val="continuous"/>
          <w:pgSz w:w="12240" w:h="15840"/>
          <w:pgMar w:top="1380" w:bottom="280" w:left="1320" w:right="1340"/>
        </w:sectPr>
      </w:pPr>
      <w:rPr/>
    </w:p>
    <w:p>
      <w:pPr>
        <w:spacing w:before="48" w:after="0" w:line="294" w:lineRule="exact"/>
        <w:ind w:left="120" w:right="5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59.170029pt;width:443.86pt;height:28.54pt;mso-position-horizontal-relative:page;mso-position-vertical-relative:paragraph;z-index:-80" coordorigin="1321,1183" coordsize="8877,571">
            <v:group style="position:absolute;left:1327;top:1189;width:8866;height:2" coordorigin="1327,1189" coordsize="8866,2">
              <v:shape style="position:absolute;left:1327;top:1189;width:8866;height:2" coordorigin="1327,1189" coordsize="8866,0" path="m1327,1189l10193,1189e" filled="f" stroked="t" strokeweight=".580pt" strokecolor="#000000">
                <v:path arrowok="t"/>
              </v:shape>
            </v:group>
            <v:group style="position:absolute;left:1332;top:1194;width:2;height:554" coordorigin="1332,1194" coordsize="2,554">
              <v:shape style="position:absolute;left:1332;top:1194;width:2;height:554" coordorigin="1332,1194" coordsize="0,554" path="m1332,1194l1332,1748e" filled="f" stroked="t" strokeweight=".580pt" strokecolor="#000000">
                <v:path arrowok="t"/>
              </v:shape>
            </v:group>
            <v:group style="position:absolute;left:1327;top:1744;width:8866;height:2" coordorigin="1327,1744" coordsize="8866,2">
              <v:shape style="position:absolute;left:1327;top:1744;width:8866;height:2" coordorigin="1327,1744" coordsize="8866,0" path="m1327,1744l10193,1744e" filled="f" stroked="t" strokeweight=".580pt" strokecolor="#000000">
                <v:path arrowok="t"/>
              </v:shape>
            </v:group>
            <v:group style="position:absolute;left:10188;top:1194;width:2;height:554" coordorigin="10188,1194" coordsize="2,554">
              <v:shape style="position:absolute;left:10188;top:1194;width:2;height:554" coordorigin="10188,1194" coordsize="0,554" path="m10188,1194l10188,1748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Also,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toString()</w:t>
      </w:r>
      <w:r>
        <w:rPr>
          <w:rFonts w:ascii="Courier New" w:hAnsi="Courier New" w:cs="Courier New" w:eastAsia="Courier New"/>
          <w:sz w:val="24"/>
          <w:szCs w:val="24"/>
          <w:spacing w:val="-8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reference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(instead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switching: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System.out.println(“For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“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r.toString());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2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System.out.println(“For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“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r);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29.163113pt;width:443.86pt;height:14.98pt;mso-position-horizontal-relative:page;mso-position-vertical-relative:paragraph;z-index:-79" coordorigin="1321,583" coordsize="8877,300">
            <v:group style="position:absolute;left:1327;top:589;width:8866;height:2" coordorigin="1327,589" coordsize="8866,2">
              <v:shape style="position:absolute;left:1327;top:589;width:8866;height:2" coordorigin="1327,589" coordsize="8866,0" path="m1327,589l10193,589e" filled="f" stroked="t" strokeweight=".580pt" strokecolor="#000000">
                <v:path arrowok="t"/>
              </v:shape>
            </v:group>
            <v:group style="position:absolute;left:1332;top:594;width:2;height:283" coordorigin="1332,594" coordsize="2,283">
              <v:shape style="position:absolute;left:1332;top:594;width:2;height:283" coordorigin="1332,594" coordsize="0,283" path="m1332,594l1332,877e" filled="f" stroked="t" strokeweight=".580pt" strokecolor="#000000">
                <v:path arrowok="t"/>
              </v:shape>
            </v:group>
            <v:group style="position:absolute;left:1327;top:872;width:8866;height:2" coordorigin="1327,872" coordsize="8866,2">
              <v:shape style="position:absolute;left:1327;top:872;width:8866;height:2" coordorigin="1327,872" coordsize="8866,0" path="m1327,872l10193,872e" filled="f" stroked="t" strokeweight=".580pt" strokecolor="#000000">
                <v:path arrowok="t"/>
              </v:shape>
            </v:group>
            <v:group style="position:absolute;left:10188;top:594;width:2;height:283" coordorigin="10188,594" coordsize="2,283">
              <v:shape style="position:absolute;left:10188;top:594;width:2;height:283" coordorigin="10188,594" coordsize="0,283" path="m10188,594l10188,877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with:</w:t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63" w:lineRule="exact"/>
        <w:ind w:left="12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r.getClass().getName();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20" w:right="113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Experi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confident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erstand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orphism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ple.</w:t>
      </w:r>
    </w:p>
    <w:sectPr>
      <w:pgSz w:w="12240" w:h="15840"/>
      <w:pgMar w:top="1380" w:bottom="28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Courier New"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yperlink" Target="https://www.connexus.com/extra/ThirdPartyProviders/FLVS/2394_2395_AP_CompSci_v9_CA/module13/javamod13/Rectangle.txt" TargetMode="External"/><Relationship Id="rId8" Type="http://schemas.openxmlformats.org/officeDocument/2006/relationships/hyperlink" Target="https://www.connexus.com/extra/ThirdPartyProviders/FLVS/2394_2395_AP_CompSci_v9_CA/module13/javamod13/Box.txt" TargetMode="External"/><Relationship Id="rId9" Type="http://schemas.openxmlformats.org/officeDocument/2006/relationships/hyperlink" Target="https://www.connexus.com/extra/ThirdPartyProviders/FLVS/2394_2395_AP_CompSci_v9_CA/module13/javamod13/Test2.txt" TargetMode="External"/><Relationship Id="rId10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pyamin</dc:creator>
  <dc:title>Microsoft Word - 13.03_Virtual_Lecture_Notes.rtf</dc:title>
  <dcterms:created xsi:type="dcterms:W3CDTF">2012-03-30T10:42:27Z</dcterms:created>
  <dcterms:modified xsi:type="dcterms:W3CDTF">2012-03-30T10:42:27Z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2007-09-10T00:00:00Z</vt:filetime>
  </property>
  <property fmtid="{D5CDD505-2E9C-101B-9397-08002B2CF9AE}" pid="3" name="LastSaved">
    <vt:filetime>2012-03-30T00:00:00Z</vt:filetime>
  </property>
</Properties>
</file>
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39" w:after="0" w:line="240" w:lineRule="auto"/>
        <w:ind w:left="2822" w:right="3156"/>
        <w:jc w:val="center"/>
        <w:tabs>
          <w:tab w:pos="4660" w:val="left"/>
        </w:tabs>
        <w:rPr>
          <w:rFonts w:ascii="Calibri" w:hAnsi="Calibri" w:cs="Calibri" w:eastAsia="Calibri"/>
          <w:sz w:val="32"/>
          <w:szCs w:val="32"/>
        </w:rPr>
      </w:pPr>
      <w:rPr/>
      <w:r>
        <w:rPr>
          <w:rFonts w:ascii="Calibri" w:hAnsi="Calibri" w:cs="Calibri" w:eastAsia="Calibri"/>
          <w:sz w:val="32"/>
          <w:szCs w:val="32"/>
          <w:spacing w:val="0"/>
          <w:w w:val="100"/>
          <w:b/>
          <w:bCs/>
        </w:rPr>
        <w:t>Ass</w:t>
      </w:r>
      <w:r>
        <w:rPr>
          <w:rFonts w:ascii="Calibri" w:hAnsi="Calibri" w:cs="Calibri" w:eastAsia="Calibri"/>
          <w:sz w:val="32"/>
          <w:szCs w:val="32"/>
          <w:spacing w:val="0"/>
          <w:w w:val="100"/>
          <w:b/>
          <w:bCs/>
        </w:rPr>
        <w:t>ess</w:t>
      </w:r>
      <w:r>
        <w:rPr>
          <w:rFonts w:ascii="Calibri" w:hAnsi="Calibri" w:cs="Calibri" w:eastAsia="Calibri"/>
          <w:sz w:val="32"/>
          <w:szCs w:val="32"/>
          <w:spacing w:val="0"/>
          <w:w w:val="100"/>
          <w:b/>
          <w:bCs/>
        </w:rPr>
        <w:t>ment</w:t>
        <w:tab/>
      </w:r>
      <w:r>
        <w:rPr>
          <w:rFonts w:ascii="Calibri" w:hAnsi="Calibri" w:cs="Calibri" w:eastAsia="Calibri"/>
          <w:sz w:val="32"/>
          <w:szCs w:val="32"/>
          <w:spacing w:val="0"/>
          <w:w w:val="100"/>
          <w:b/>
          <w:bCs/>
        </w:rPr>
      </w:r>
      <w:r>
        <w:rPr>
          <w:rFonts w:ascii="Calibri" w:hAnsi="Calibri" w:cs="Calibri" w:eastAsia="Calibri"/>
          <w:sz w:val="32"/>
          <w:szCs w:val="32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32"/>
          <w:szCs w:val="32"/>
          <w:spacing w:val="0"/>
          <w:w w:val="100"/>
          <w:b/>
          <w:bCs/>
        </w:rPr>
        <w:t>Instructions</w:t>
      </w:r>
      <w:r>
        <w:rPr>
          <w:rFonts w:ascii="Calibri" w:hAnsi="Calibri" w:cs="Calibri" w:eastAsia="Calibri"/>
          <w:sz w:val="32"/>
          <w:szCs w:val="32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5" w:lineRule="auto"/>
        <w:ind w:left="120" w:right="40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Instruction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assess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hierarchy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terrains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ght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graphics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game.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cours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plistic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tations,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terrain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hierarchies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Eye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ctly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xtend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sses!</w:t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folder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Class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Hierarchies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Assessment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Assessment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folder.</w:t>
      </w:r>
    </w:p>
    <w:p>
      <w:pPr>
        <w:spacing w:before="0" w:after="0" w:line="240" w:lineRule="auto"/>
        <w:ind w:left="4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Download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hyperlink r:id="rId5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FF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1"/>
            <w:w w:val="100"/>
            <w:u w:val="single" w:color="0000FF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1"/>
            <w:w w:val="100"/>
            <w:u w:val="single" w:color="0000FF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ain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1"/>
            <w:w w:val="100"/>
            <w:u w:val="single" w:color="0000FF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j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1"/>
            <w:w w:val="100"/>
            <w:u w:val="single" w:color="0000FF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va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</w:rPr>
          <w:t> </w:t>
        </w:r>
      </w:hyperlink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file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Assess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folder</w:t>
      </w:r>
    </w:p>
    <w:p>
      <w:pPr>
        <w:spacing w:before="0" w:after="0" w:line="271" w:lineRule="exact"/>
        <w:ind w:left="4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43.5pt;margin-top:22.888899pt;width:199pt;height:156.279011pt;mso-position-horizontal-relative:page;mso-position-vertical-relative:paragraph;z-index:-76" coordorigin="2870,458" coordsize="3980,3126">
            <v:group style="position:absolute;left:4206;top:468;width:1560;height:540" coordorigin="4206,468" coordsize="1560,540">
              <v:shape style="position:absolute;left:4206;top:468;width:1560;height:540" coordorigin="4206,468" coordsize="1560,540" path="m4296,468l4235,492,4206,549,4206,918,4209,941,4246,993,5676,1008,5698,1005,5751,968,5766,558,5763,535,5726,483,4296,468e" filled="t" fillcolor="#C6D9F1" stroked="f">
                <v:path arrowok="t"/>
                <v:fill/>
              </v:shape>
            </v:group>
            <v:group style="position:absolute;left:4206;top:468;width:1560;height:540" coordorigin="4206,468" coordsize="1560,540">
              <v:shape style="position:absolute;left:4206;top:468;width:1560;height:540" coordorigin="4206,468" coordsize="1560,540" path="m4296,468l4235,492,4206,549,4206,918,4209,941,4246,993,5676,1008,5698,1005,5751,968,5766,558,5763,535,5726,483,4296,468xe" filled="f" stroked="t" strokeweight=".75pt" strokecolor="#000000">
                <v:path arrowok="t"/>
              </v:shape>
            </v:group>
            <v:group style="position:absolute;left:3232;top:1818;width:1561;height:540" coordorigin="3232,1818" coordsize="1561,540">
              <v:shape style="position:absolute;left:3232;top:1818;width:1561;height:540" coordorigin="3232,1818" coordsize="1561,540" path="m3322,1818l3261,1842,3232,1899,3232,2268,3234,2291,3272,2343,4703,2358,4726,2355,4778,2318,4793,1908,4790,1885,4753,1833,3322,1818e" filled="t" fillcolor="#C6D9F1" stroked="f">
                <v:path arrowok="t"/>
                <v:fill/>
              </v:shape>
            </v:group>
            <v:group style="position:absolute;left:3232;top:1818;width:1561;height:540" coordorigin="3232,1818" coordsize="1561,540">
              <v:shape style="position:absolute;left:3232;top:1818;width:1561;height:540" coordorigin="3232,1818" coordsize="1561,540" path="m3322,1818l3261,1842,3232,1899,3232,2268,3234,2291,3272,2343,4703,2358,4726,2355,4778,2318,4793,1908,4790,1885,4753,1833,3322,1818xe" filled="f" stroked="t" strokeweight=".75pt" strokecolor="#000000">
                <v:path arrowok="t"/>
              </v:shape>
            </v:group>
            <v:group style="position:absolute;left:4088;top:1001;width:930;height:817" coordorigin="4088,1001" coordsize="930,817">
              <v:shape style="position:absolute;left:4088;top:1001;width:930;height:817" coordorigin="4088,1001" coordsize="930,817" path="m4140,1694l4088,1818,4219,1784,4198,1760,4164,1760,4158,1757,4157,1752,4159,1747,4175,1733,4140,1694e" filled="t" fillcolor="#000000" stroked="f">
                <v:path arrowok="t"/>
                <v:fill/>
              </v:shape>
              <v:shape style="position:absolute;left:4088;top:1001;width:930;height:817" coordorigin="4088,1001" coordsize="930,817" path="m4175,1733l4159,1747,4157,1752,4158,1757,4164,1760,4169,1758,4184,1744,4175,1733e" filled="t" fillcolor="#000000" stroked="f">
                <v:path arrowok="t"/>
                <v:fill/>
              </v:shape>
              <v:shape style="position:absolute;left:4088;top:1001;width:930;height:817" coordorigin="4088,1001" coordsize="930,817" path="m4184,1744l4169,1758,4164,1760,4198,1760,4184,1744e" filled="t" fillcolor="#000000" stroked="f">
                <v:path arrowok="t"/>
                <v:fill/>
              </v:shape>
              <v:shape style="position:absolute;left:4088;top:1001;width:930;height:817" coordorigin="4088,1001" coordsize="930,817" path="m5011,1001l5006,1003,4175,1733,4184,1744,5016,1014,5018,1009,5017,1003,5011,1001e" filled="t" fillcolor="#000000" stroked="f">
                <v:path arrowok="t"/>
                <v:fill/>
              </v:shape>
            </v:group>
            <v:group style="position:absolute;left:5279;top:1818;width:1561;height:540" coordorigin="5279,1818" coordsize="1561,540">
              <v:shape style="position:absolute;left:5279;top:1818;width:1561;height:540" coordorigin="5279,1818" coordsize="1561,540" path="m5369,1818l5308,1842,5279,1899,5279,2268,5282,2291,5319,2343,6750,2358,6772,2355,6825,2318,6840,1908,6837,1885,6800,1833,5369,1818e" filled="t" fillcolor="#C6D9F1" stroked="f">
                <v:path arrowok="t"/>
                <v:fill/>
              </v:shape>
            </v:group>
            <v:group style="position:absolute;left:5279;top:1818;width:1561;height:540" coordorigin="5279,1818" coordsize="1561,540">
              <v:shape style="position:absolute;left:5279;top:1818;width:1561;height:540" coordorigin="5279,1818" coordsize="1561,540" path="m5369,1818l5308,1842,5279,1899,5279,2268,5282,2291,5319,2343,6750,2358,6772,2355,6825,2318,6840,1908,6837,1885,6800,1833,5369,1818xe" filled="f" stroked="t" strokeweight=".75pt" strokecolor="#000000">
                <v:path arrowok="t"/>
              </v:shape>
            </v:group>
            <v:group style="position:absolute;left:5004;top:1001;width:980;height:803" coordorigin="5004,1001" coordsize="980,803">
              <v:shape style="position:absolute;left:5004;top:1001;width:980;height:803" coordorigin="5004,1001" coordsize="980,803" path="m5887,1733l5854,1773,5984,1803,5960,1747,5909,1747,5903,1746,5887,1733e" filled="t" fillcolor="#000000" stroked="f">
                <v:path arrowok="t"/>
                <v:fill/>
              </v:shape>
              <v:shape style="position:absolute;left:5004;top:1001;width:980;height:803" coordorigin="5004,1001" coordsize="980,803" path="m5897,1721l5887,1733,5903,1746,5909,1747,5914,1745,5915,1739,5912,1734,5897,1721e" filled="t" fillcolor="#000000" stroked="f">
                <v:path arrowok="t"/>
                <v:fill/>
              </v:shape>
              <v:shape style="position:absolute;left:5004;top:1001;width:980;height:803" coordorigin="5004,1001" coordsize="980,803" path="m5930,1681l5897,1721,5912,1734,5915,1739,5914,1745,5909,1747,5960,1747,5930,1681e" filled="t" fillcolor="#000000" stroked="f">
                <v:path arrowok="t"/>
                <v:fill/>
              </v:shape>
              <v:shape style="position:absolute;left:5004;top:1001;width:980;height:803" coordorigin="5004,1001" coordsize="980,803" path="m5010,1001l5005,1003,5004,1009,5006,1014,5887,1733,5897,1721,5016,1002,5010,1001e" filled="t" fillcolor="#000000" stroked="f">
                <v:path arrowok="t"/>
                <v:fill/>
              </v:shape>
            </v:group>
            <v:group style="position:absolute;left:2880;top:2973;width:2248;height:600" coordorigin="2880,2973" coordsize="2248,600">
              <v:shape style="position:absolute;left:2880;top:2973;width:2248;height:600" coordorigin="2880,2973" coordsize="2248,600" path="m2980,2973l2918,2995,2883,3049,2880,3473,2883,3495,2916,3550,2978,3573,5028,3573,5090,3552,5125,3497,5128,3475,5127,3072,5106,3011,5052,2976,2980,2973e" filled="t" fillcolor="#C6D9F1" stroked="f">
                <v:path arrowok="t"/>
                <v:fill/>
              </v:shape>
            </v:group>
            <v:group style="position:absolute;left:2880;top:2973;width:2248;height:600" coordorigin="2880,2973" coordsize="2248,600">
              <v:shape style="position:absolute;left:2880;top:2973;width:2248;height:600" coordorigin="2880,2973" coordsize="2248,600" path="m2980,2973l2918,2995,2883,3049,2880,3473,2883,3495,2916,3550,2978,3573,5028,3573,5051,3571,5105,3536,5128,3475,5128,3073,5125,3050,5091,2996,5029,2973,2980,2973xe" filled="f" stroked="t" strokeweight=".75pt" strokecolor="#000000">
                <v:path arrowok="t"/>
              </v:shape>
            </v:group>
            <v:group style="position:absolute;left:4028;top:2351;width:120;height:623" coordorigin="4028,2351" coordsize="120,623">
              <v:shape style="position:absolute;left:4028;top:2351;width:120;height:623" coordorigin="4028,2351" coordsize="120,623" path="m4081,2853l4028,2853,4088,2973,4135,2881,4088,2881,4084,2879,4081,2873,4081,2853e" filled="t" fillcolor="#000000" stroked="f">
                <v:path arrowok="t"/>
                <v:fill/>
              </v:shape>
              <v:shape style="position:absolute;left:4028;top:2351;width:120;height:623" coordorigin="4028,2351" coordsize="120,623" path="m4088,2351l4084,2353,4081,2358,4081,2873,4084,2879,4088,2881,4094,2879,4097,2873,4097,2358,4094,2353,4088,2351e" filled="t" fillcolor="#000000" stroked="f">
                <v:path arrowok="t"/>
                <v:fill/>
              </v:shape>
              <v:shape style="position:absolute;left:4028;top:2351;width:120;height:623" coordorigin="4028,2351" coordsize="120,623" path="m4148,2853l4097,2853,4097,2873,4094,2879,4088,2881,4135,2881,4148,2853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create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following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class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hie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archy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writing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aining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classes.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4" w:lineRule="exact"/>
        <w:ind w:left="3310" w:right="5536"/>
        <w:jc w:val="center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99"/>
        </w:rPr>
        <w:t>Terrain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5" w:after="0" w:line="264" w:lineRule="exact"/>
        <w:ind w:left="2254" w:right="-20"/>
        <w:jc w:val="left"/>
        <w:tabs>
          <w:tab w:pos="444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Mounta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Forest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5" w:after="0" w:line="264" w:lineRule="exact"/>
        <w:ind w:left="1933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Winte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Mou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tain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9" w:after="0" w:line="240" w:lineRule="auto"/>
        <w:ind w:left="840" w:right="300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Mountain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Mountain.java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assess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folder.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mountain,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untains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attribute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class.</w:t>
      </w:r>
    </w:p>
    <w:p>
      <w:pPr>
        <w:spacing w:before="5" w:after="0" w:line="274" w:lineRule="exact"/>
        <w:ind w:left="840" w:right="1113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nterMountain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WinterMo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ntain.java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assess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folder.</w:t>
      </w:r>
    </w:p>
    <w:p>
      <w:pPr>
        <w:spacing w:before="0" w:after="0" w:line="276" w:lineRule="exact"/>
        <w:ind w:left="840" w:right="326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Forest.java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assess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folder.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forest,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trees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attribute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class.</w:t>
      </w:r>
    </w:p>
    <w:p>
      <w:pPr>
        <w:spacing w:before="0" w:after="0" w:line="276" w:lineRule="exact"/>
        <w:ind w:left="840" w:right="489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classes,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estTerr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in.jav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assess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folder.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to: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67.051421pt;height:129.03pt;mso-position-horizontal-relative:char;mso-position-vertical-relative:line" type="#_x0000_t75">
            <v:imagedata r:id="rId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sectPr>
      <w:type w:val="continuous"/>
      <w:pgSz w:w="12240" w:h="15840"/>
      <w:pgMar w:top="140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connexus.com/extra/ThirdPartyProviders/FLVS/2337_2338_AP_CompSci_v9_FLVS/module13/javamod13/Terrain.txt" TargetMode="External"/><Relationship Id="rId6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pyamin</dc:creator>
  <dc:title>Microsoft Word - 13.02_Assignment_Instructions.rtf</dc:title>
  <dcterms:created xsi:type="dcterms:W3CDTF">2012-03-30T11:02:32Z</dcterms:created>
  <dcterms:modified xsi:type="dcterms:W3CDTF">2012-03-30T11:02:32Z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2007-09-11T00:00:00Z</vt:filetime>
  </property>
  <property fmtid="{D5CDD505-2E9C-101B-9397-08002B2CF9AE}" pid="3" name="LastSaved">
    <vt:filetime>2012-03-30T00:00:00Z</vt:filetime>
  </property>
</Properties>
</file>